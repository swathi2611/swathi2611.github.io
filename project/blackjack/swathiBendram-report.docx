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B3FF2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E9629D" wp14:editId="0178EF3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BAF147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24F6A55" w14:textId="77777777" w:rsidR="00DF198B" w:rsidRDefault="00DF198B"/>
        </w:tc>
      </w:tr>
      <w:tr w:rsidR="00DF198B" w14:paraId="34AFFAC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6B043E4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32939A7" w14:textId="49353D5B" w:rsidR="00DF198B" w:rsidRPr="00DF198B" w:rsidRDefault="00A5413B" w:rsidP="00874FE7">
            <w:pPr>
              <w:pStyle w:val="Heading1"/>
            </w:pPr>
            <w:r>
              <w:t xml:space="preserve">Front-End Dev. </w:t>
            </w:r>
            <w:proofErr w:type="spellStart"/>
            <w:r>
              <w:t>Proj</w:t>
            </w:r>
            <w:proofErr w:type="spellEnd"/>
            <w:r>
              <w:t>.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F957B82" w14:textId="77777777" w:rsidR="00DF198B" w:rsidRDefault="00DF198B"/>
        </w:tc>
      </w:tr>
      <w:tr w:rsidR="00DF198B" w14:paraId="626225D2" w14:textId="77777777" w:rsidTr="00185F4A">
        <w:trPr>
          <w:trHeight w:val="1837"/>
        </w:trPr>
        <w:tc>
          <w:tcPr>
            <w:tcW w:w="1170" w:type="dxa"/>
          </w:tcPr>
          <w:p w14:paraId="5E3461E2" w14:textId="77777777" w:rsidR="00DF198B" w:rsidRDefault="00DF198B"/>
        </w:tc>
        <w:tc>
          <w:tcPr>
            <w:tcW w:w="8460" w:type="dxa"/>
            <w:gridSpan w:val="7"/>
          </w:tcPr>
          <w:p w14:paraId="1A9C00C8" w14:textId="77777777" w:rsidR="00DF198B" w:rsidRDefault="00DF198B"/>
        </w:tc>
        <w:tc>
          <w:tcPr>
            <w:tcW w:w="1160" w:type="dxa"/>
          </w:tcPr>
          <w:p w14:paraId="6DD6BEC9" w14:textId="77777777" w:rsidR="00DF198B" w:rsidRDefault="00DF198B"/>
        </w:tc>
      </w:tr>
      <w:tr w:rsidR="00DF198B" w14:paraId="4361AC63" w14:textId="77777777" w:rsidTr="00185F4A">
        <w:trPr>
          <w:trHeight w:val="929"/>
        </w:trPr>
        <w:tc>
          <w:tcPr>
            <w:tcW w:w="2397" w:type="dxa"/>
            <w:gridSpan w:val="4"/>
          </w:tcPr>
          <w:p w14:paraId="6A51CC6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F1C0A9F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1D0693A" w14:textId="77777777" w:rsidR="00DF198B" w:rsidRDefault="00DF198B"/>
        </w:tc>
      </w:tr>
      <w:tr w:rsidR="00DF198B" w14:paraId="02F42095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51F356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3D052AD" w14:textId="77777777" w:rsidR="0009575D" w:rsidRDefault="0009575D" w:rsidP="00874FE7">
            <w:pPr>
              <w:pStyle w:val="Heading2"/>
            </w:pPr>
            <w:r>
              <w:t>SWATHI</w:t>
            </w:r>
          </w:p>
          <w:p w14:paraId="69503EF4" w14:textId="08EC7EFD" w:rsidR="00DF198B" w:rsidRPr="00DF198B" w:rsidRDefault="0009575D" w:rsidP="00874FE7">
            <w:pPr>
              <w:pStyle w:val="Heading2"/>
            </w:pPr>
            <w:r>
              <w:t xml:space="preserve"> BENDRAM</w:t>
            </w:r>
          </w:p>
        </w:tc>
        <w:tc>
          <w:tcPr>
            <w:tcW w:w="2398" w:type="dxa"/>
            <w:gridSpan w:val="4"/>
          </w:tcPr>
          <w:p w14:paraId="468BF99F" w14:textId="77777777" w:rsidR="00DF198B" w:rsidRDefault="00DF198B"/>
        </w:tc>
      </w:tr>
      <w:tr w:rsidR="00DF198B" w14:paraId="1FB0888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A92A31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6883EBF" w14:textId="553C13B2" w:rsidR="00DF198B" w:rsidRPr="00DF198B" w:rsidRDefault="0009575D" w:rsidP="00874FE7">
            <w:pPr>
              <w:pStyle w:val="Heading3"/>
            </w:pPr>
            <w:r>
              <w:t xml:space="preserve"> 12/04/2020</w:t>
            </w:r>
          </w:p>
          <w:p w14:paraId="03DBDA24" w14:textId="77777777" w:rsidR="00874FE7" w:rsidRPr="00DF198B" w:rsidRDefault="00571E1C" w:rsidP="00874FE7">
            <w:pPr>
              <w:pStyle w:val="Heading3"/>
            </w:pPr>
            <w:sdt>
              <w:sdtPr>
                <w:id w:val="-1516760087"/>
                <w:placeholder>
                  <w:docPart w:val="A9D2A5C38A9249458790AD8929F44AF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244C45C3" w14:textId="22AD99AB" w:rsidR="00DF198B" w:rsidRPr="00DF198B" w:rsidRDefault="00A5413B" w:rsidP="00874FE7">
            <w:pPr>
              <w:pStyle w:val="Heading3"/>
            </w:pPr>
            <w:r>
              <w:t>Front-end Web Development</w:t>
            </w:r>
          </w:p>
          <w:p w14:paraId="1D1D0389" w14:textId="77777777" w:rsidR="00DF198B" w:rsidRPr="00DF198B" w:rsidRDefault="00571E1C" w:rsidP="00874FE7">
            <w:pPr>
              <w:pStyle w:val="Heading3"/>
            </w:pPr>
            <w:sdt>
              <w:sdtPr>
                <w:id w:val="1492440299"/>
                <w:placeholder>
                  <w:docPart w:val="69B5480177884131B266DB0009F7AA7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D1D735C" w14:textId="2BB23223" w:rsidR="00DF198B" w:rsidRDefault="00A5413B" w:rsidP="00874FE7">
            <w:pPr>
              <w:pStyle w:val="Heading3"/>
            </w:pPr>
            <w:r>
              <w:t>Instructor: Kelvin Gao</w:t>
            </w:r>
          </w:p>
          <w:p w14:paraId="6DDF936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5267703" w14:textId="77777777" w:rsidR="00DF198B" w:rsidRDefault="00DF198B" w:rsidP="00DF198B">
            <w:pPr>
              <w:jc w:val="center"/>
            </w:pPr>
          </w:p>
        </w:tc>
      </w:tr>
      <w:tr w:rsidR="00DF198B" w14:paraId="7FEAC4F3" w14:textId="77777777" w:rsidTr="00185F4A">
        <w:tc>
          <w:tcPr>
            <w:tcW w:w="2340" w:type="dxa"/>
            <w:gridSpan w:val="3"/>
          </w:tcPr>
          <w:p w14:paraId="52728619" w14:textId="77777777" w:rsidR="00DF198B" w:rsidRDefault="00DF198B"/>
        </w:tc>
        <w:tc>
          <w:tcPr>
            <w:tcW w:w="6120" w:type="dxa"/>
            <w:gridSpan w:val="3"/>
          </w:tcPr>
          <w:p w14:paraId="0E8F4BDF" w14:textId="77777777" w:rsidR="00DF198B" w:rsidRDefault="00DF198B"/>
        </w:tc>
        <w:tc>
          <w:tcPr>
            <w:tcW w:w="2330" w:type="dxa"/>
            <w:gridSpan w:val="3"/>
          </w:tcPr>
          <w:p w14:paraId="2A5E54DF" w14:textId="77777777" w:rsidR="00DF198B" w:rsidRDefault="00DF198B"/>
        </w:tc>
      </w:tr>
    </w:tbl>
    <w:p w14:paraId="6C92AB97" w14:textId="77777777" w:rsidR="00DF198B" w:rsidRDefault="00DF198B"/>
    <w:p w14:paraId="51CDAFDF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77CC939" wp14:editId="29405FC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9A6C9" id="Rectangle 2" o:spid="_x0000_s1026" alt="&quot;&quot;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25A84DD9" wp14:editId="44BF3E2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318938E" w14:textId="77777777" w:rsidTr="00185F4A">
        <w:trPr>
          <w:trHeight w:val="1152"/>
        </w:trPr>
        <w:tc>
          <w:tcPr>
            <w:tcW w:w="2158" w:type="dxa"/>
          </w:tcPr>
          <w:p w14:paraId="5AE0ED21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1F5F325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37D71FC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E8ABC73" w14:textId="77777777" w:rsidR="002D2200" w:rsidRDefault="002D2200"/>
        </w:tc>
        <w:tc>
          <w:tcPr>
            <w:tcW w:w="2158" w:type="dxa"/>
          </w:tcPr>
          <w:p w14:paraId="7B6C4178" w14:textId="77777777" w:rsidR="002D2200" w:rsidRDefault="002D2200"/>
        </w:tc>
      </w:tr>
      <w:tr w:rsidR="002D2200" w14:paraId="632705EA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0E164E8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1E90C93" w14:textId="15E3A845" w:rsidR="002D2200" w:rsidRPr="00E74B29" w:rsidRDefault="00E212F0" w:rsidP="00874FE7">
            <w:pPr>
              <w:pStyle w:val="Heading4"/>
            </w:pPr>
            <w:r>
              <w:t>PROJECT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942A49" w14:textId="77777777" w:rsidR="002D2200" w:rsidRDefault="002D2200"/>
        </w:tc>
      </w:tr>
      <w:tr w:rsidR="002D2200" w14:paraId="69142A0A" w14:textId="77777777" w:rsidTr="00185F4A">
        <w:trPr>
          <w:trHeight w:val="311"/>
        </w:trPr>
        <w:tc>
          <w:tcPr>
            <w:tcW w:w="2158" w:type="dxa"/>
          </w:tcPr>
          <w:p w14:paraId="6B1AC23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C999A82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BC96809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8A8F004" w14:textId="77777777" w:rsidR="002D2200" w:rsidRDefault="002D2200"/>
        </w:tc>
        <w:tc>
          <w:tcPr>
            <w:tcW w:w="2158" w:type="dxa"/>
          </w:tcPr>
          <w:p w14:paraId="340CC5FC" w14:textId="77777777" w:rsidR="002D2200" w:rsidRDefault="002D2200"/>
        </w:tc>
      </w:tr>
      <w:tr w:rsidR="00E74B29" w14:paraId="6F3776F4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59DA52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BD511F2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1E4FC6" w14:textId="2FB3ABC1" w:rsidR="00E74B29" w:rsidRDefault="00E212F0" w:rsidP="00E74B29">
            <w:r>
              <w:t xml:space="preserve">                </w:t>
            </w:r>
            <w:proofErr w:type="gramStart"/>
            <w:r>
              <w:t>BLACK JACK</w:t>
            </w:r>
            <w:proofErr w:type="gramEnd"/>
            <w:r>
              <w:t xml:space="preserve"> GAME</w:t>
            </w: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DE7371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A3A7216" w14:textId="77777777" w:rsidR="00E74B29" w:rsidRDefault="00E74B29"/>
        </w:tc>
      </w:tr>
      <w:tr w:rsidR="000E4641" w14:paraId="2C696092" w14:textId="77777777" w:rsidTr="00185F4A">
        <w:trPr>
          <w:trHeight w:val="1008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1B9A581" w14:textId="77777777" w:rsidR="000E4641" w:rsidRDefault="000E4641"/>
        </w:tc>
        <w:tc>
          <w:tcPr>
            <w:tcW w:w="542" w:type="dxa"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A0F3056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3BE315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7C06F30" wp14:editId="2C76871D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27828E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6C70721" w14:textId="77777777" w:rsidR="000E4641" w:rsidRDefault="000E4641"/>
        </w:tc>
      </w:tr>
      <w:tr w:rsidR="000E4641" w14:paraId="77F8934D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61AA9AE0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9047B6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BFF4488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AF509F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658D4763" w14:textId="77777777" w:rsidR="000E4641" w:rsidRDefault="000E4641"/>
        </w:tc>
      </w:tr>
      <w:tr w:rsidR="000E4641" w14:paraId="7A06B03D" w14:textId="77777777" w:rsidTr="00185F4A">
        <w:trPr>
          <w:trHeight w:val="1728"/>
        </w:trPr>
        <w:tc>
          <w:tcPr>
            <w:tcW w:w="2158" w:type="dxa"/>
            <w:vMerge/>
          </w:tcPr>
          <w:p w14:paraId="1637F839" w14:textId="77777777" w:rsidR="000E4641" w:rsidRDefault="000E4641"/>
        </w:tc>
        <w:tc>
          <w:tcPr>
            <w:tcW w:w="542" w:type="dxa"/>
          </w:tcPr>
          <w:p w14:paraId="7C3A50EF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43FE3C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212F66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C84B453" w14:textId="77777777" w:rsidR="000E4641" w:rsidRDefault="000E4641"/>
        </w:tc>
      </w:tr>
    </w:tbl>
    <w:p w14:paraId="6DA40E11" w14:textId="77777777" w:rsidR="002D2200" w:rsidRDefault="002D2200"/>
    <w:p w14:paraId="49BC906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5A2A34FB" wp14:editId="203F6C09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84D18E" w14:textId="77777777" w:rsidTr="00185F4A">
        <w:trPr>
          <w:trHeight w:val="2537"/>
        </w:trPr>
        <w:tc>
          <w:tcPr>
            <w:tcW w:w="2158" w:type="dxa"/>
            <w:gridSpan w:val="2"/>
          </w:tcPr>
          <w:p w14:paraId="61FC540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30422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E6668B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9CC4E89" w14:textId="77777777" w:rsidR="0048120C" w:rsidRDefault="0048120C"/>
        </w:tc>
        <w:tc>
          <w:tcPr>
            <w:tcW w:w="2158" w:type="dxa"/>
            <w:gridSpan w:val="2"/>
          </w:tcPr>
          <w:p w14:paraId="4DEDA2A1" w14:textId="77777777" w:rsidR="0048120C" w:rsidRDefault="0048120C"/>
        </w:tc>
      </w:tr>
      <w:tr w:rsidR="0048120C" w14:paraId="4D74529F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26810F8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D5FF8E0" w14:textId="77777777" w:rsidR="0048120C" w:rsidRDefault="00571E1C" w:rsidP="00837914">
            <w:pPr>
              <w:pStyle w:val="Heading4"/>
            </w:pPr>
            <w:sdt>
              <w:sdtPr>
                <w:id w:val="19988942"/>
                <w:placeholder>
                  <w:docPart w:val="ADCDB60699264359984DB8C8DB6DE198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5DB69BE" w14:textId="77777777" w:rsidR="0048120C" w:rsidRDefault="0048120C"/>
        </w:tc>
      </w:tr>
      <w:tr w:rsidR="0048120C" w14:paraId="0A8F3C80" w14:textId="77777777" w:rsidTr="00185F4A">
        <w:tc>
          <w:tcPr>
            <w:tcW w:w="2158" w:type="dxa"/>
            <w:gridSpan w:val="2"/>
          </w:tcPr>
          <w:p w14:paraId="02928B3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AF43EB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717862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C820DBB" w14:textId="77777777" w:rsidR="0048120C" w:rsidRDefault="0048120C"/>
        </w:tc>
        <w:tc>
          <w:tcPr>
            <w:tcW w:w="2158" w:type="dxa"/>
            <w:gridSpan w:val="2"/>
          </w:tcPr>
          <w:p w14:paraId="2455CC66" w14:textId="77777777" w:rsidR="0048120C" w:rsidRDefault="0048120C"/>
        </w:tc>
      </w:tr>
      <w:tr w:rsidR="0048120C" w14:paraId="7C32D0E9" w14:textId="77777777" w:rsidTr="00185F4A">
        <w:trPr>
          <w:trHeight w:val="4546"/>
        </w:trPr>
        <w:tc>
          <w:tcPr>
            <w:tcW w:w="1079" w:type="dxa"/>
          </w:tcPr>
          <w:p w14:paraId="3410AD01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EC9C32B" w14:textId="511E5D83" w:rsidR="0048120C" w:rsidRPr="0048120C" w:rsidRDefault="00A5413B" w:rsidP="0048120C">
            <w:pPr>
              <w:pStyle w:val="Heading5"/>
            </w:pPr>
            <w:r>
              <w:t>Introduction</w:t>
            </w:r>
          </w:p>
          <w:p w14:paraId="1D515796" w14:textId="77777777" w:rsidR="0048120C" w:rsidRDefault="0048120C" w:rsidP="0048120C"/>
          <w:p w14:paraId="05BE2196" w14:textId="33ECAED2" w:rsidR="00A5413B" w:rsidRDefault="00E212F0" w:rsidP="00296FFB">
            <w:pPr>
              <w:pStyle w:val="Text"/>
            </w:pPr>
            <w:r>
              <w:t>Description of Project:</w:t>
            </w:r>
          </w:p>
          <w:p w14:paraId="32123DD3" w14:textId="77777777" w:rsidR="00296FFB" w:rsidRDefault="00296FFB" w:rsidP="00296FFB">
            <w:pPr>
              <w:pStyle w:val="Text"/>
            </w:pPr>
          </w:p>
          <w:p w14:paraId="5D4B37AA" w14:textId="6836ACE2" w:rsidR="00296FFB" w:rsidRPr="00296FFB" w:rsidRDefault="00296FFB" w:rsidP="00296FFB">
            <w:pPr>
              <w:pStyle w:val="Text"/>
              <w:rPr>
                <w:sz w:val="22"/>
                <w:szCs w:val="22"/>
                <w:u w:val="single"/>
              </w:rPr>
            </w:pPr>
            <w:r w:rsidRPr="00296FFB">
              <w:rPr>
                <w:sz w:val="22"/>
                <w:szCs w:val="22"/>
                <w:u w:val="single"/>
              </w:rPr>
              <w:t xml:space="preserve">I implemented </w:t>
            </w:r>
            <w:proofErr w:type="gramStart"/>
            <w:r w:rsidRPr="00296FFB">
              <w:rPr>
                <w:sz w:val="22"/>
                <w:szCs w:val="22"/>
                <w:u w:val="single"/>
              </w:rPr>
              <w:t>Black Jack</w:t>
            </w:r>
            <w:proofErr w:type="gramEnd"/>
            <w:r w:rsidRPr="00296FFB">
              <w:rPr>
                <w:sz w:val="22"/>
                <w:szCs w:val="22"/>
                <w:u w:val="single"/>
              </w:rPr>
              <w:t xml:space="preserve"> </w:t>
            </w:r>
            <w:r w:rsidR="00E212F0">
              <w:rPr>
                <w:sz w:val="22"/>
                <w:szCs w:val="22"/>
                <w:u w:val="single"/>
              </w:rPr>
              <w:t>game</w:t>
            </w:r>
            <w:r w:rsidRPr="00296FFB">
              <w:rPr>
                <w:sz w:val="22"/>
                <w:szCs w:val="22"/>
                <w:u w:val="single"/>
              </w:rPr>
              <w:t xml:space="preserve"> using various elements and features of CSS, HTML and JavaScript.</w:t>
            </w:r>
          </w:p>
        </w:tc>
        <w:tc>
          <w:tcPr>
            <w:tcW w:w="1079" w:type="dxa"/>
          </w:tcPr>
          <w:p w14:paraId="29A363A7" w14:textId="77777777" w:rsidR="0048120C" w:rsidRDefault="0048120C"/>
        </w:tc>
      </w:tr>
      <w:tr w:rsidR="00573057" w14:paraId="11060DA7" w14:textId="77777777" w:rsidTr="003F3898">
        <w:trPr>
          <w:trHeight w:val="730"/>
        </w:trPr>
        <w:tc>
          <w:tcPr>
            <w:tcW w:w="1079" w:type="dxa"/>
          </w:tcPr>
          <w:p w14:paraId="44857347" w14:textId="77777777" w:rsidR="00573057" w:rsidRDefault="00573057"/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6CC07C69" w14:textId="77777777" w:rsidR="00573057" w:rsidRDefault="00573057" w:rsidP="0048120C">
            <w:pPr>
              <w:pStyle w:val="Heading5"/>
            </w:pPr>
            <w:r>
              <w:t>Implementation</w:t>
            </w:r>
          </w:p>
          <w:p w14:paraId="62706A24" w14:textId="14CE619A" w:rsidR="00FB2FDB" w:rsidRPr="00FB2FDB" w:rsidRDefault="00FB2FDB" w:rsidP="0048120C">
            <w:pPr>
              <w:rPr>
                <w:sz w:val="20"/>
                <w:szCs w:val="20"/>
                <w:lang w:eastAsia="zh-CN"/>
              </w:rPr>
            </w:pPr>
          </w:p>
          <w:p w14:paraId="2A6F0D08" w14:textId="77777777" w:rsidR="00FB2FDB" w:rsidRPr="00FB2FDB" w:rsidRDefault="00FB2FDB" w:rsidP="00FB2FDB">
            <w:pPr>
              <w:pStyle w:val="ListParagraph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Initializing the Game:</w:t>
            </w:r>
          </w:p>
          <w:p w14:paraId="0153C094" w14:textId="45868988" w:rsidR="00FB2FDB" w:rsidRDefault="00FB2FDB" w:rsidP="00FB2FDB">
            <w:pPr>
              <w:pStyle w:val="ListParagraph"/>
              <w:numPr>
                <w:ilvl w:val="0"/>
                <w:numId w:val="6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Initializing all the values – When the page is loaded initially, all the global variables are initialized.</w:t>
            </w:r>
          </w:p>
          <w:p w14:paraId="5556FC93" w14:textId="7F631AE4" w:rsidR="00D63C2B" w:rsidRDefault="00D63C2B" w:rsidP="00D63C2B">
            <w:pPr>
              <w:pStyle w:val="ListParagraph"/>
              <w:ind w:left="1080"/>
              <w:jc w:val="both"/>
              <w:rPr>
                <w:sz w:val="20"/>
                <w:szCs w:val="20"/>
              </w:rPr>
            </w:pPr>
          </w:p>
          <w:p w14:paraId="180BA20E" w14:textId="1154A511" w:rsidR="00D63C2B" w:rsidRPr="00FB2FDB" w:rsidRDefault="00D63C2B" w:rsidP="00D63C2B">
            <w:pPr>
              <w:pStyle w:val="ListParagraph"/>
              <w:ind w:left="1080"/>
              <w:jc w:val="both"/>
              <w:rPr>
                <w:sz w:val="20"/>
                <w:szCs w:val="20"/>
              </w:rPr>
            </w:pPr>
            <w:r w:rsidRPr="00FB2FDB">
              <w:rPr>
                <w:noProof/>
                <w:sz w:val="20"/>
                <w:szCs w:val="20"/>
              </w:rPr>
              <w:drawing>
                <wp:inline distT="0" distB="0" distL="0" distR="0" wp14:anchorId="774D3691" wp14:editId="68335E1F">
                  <wp:extent cx="6238875" cy="4029075"/>
                  <wp:effectExtent l="0" t="0" r="9525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8875" cy="402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FAAFC" w14:textId="08278356" w:rsidR="00FB2FDB" w:rsidRDefault="00FB2FDB" w:rsidP="00FB2FDB">
            <w:pPr>
              <w:pStyle w:val="ListParagraph"/>
              <w:numPr>
                <w:ilvl w:val="0"/>
                <w:numId w:val="6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lastRenderedPageBreak/>
              <w:t>After that, each subsequent time when the player clicks on Deal button, the variables are reset.</w:t>
            </w:r>
            <w:r w:rsidR="00D63C2B">
              <w:rPr>
                <w:sz w:val="20"/>
                <w:szCs w:val="20"/>
              </w:rPr>
              <w:t xml:space="preserve">  The </w:t>
            </w:r>
            <w:proofErr w:type="gramStart"/>
            <w:r w:rsidR="00D63C2B" w:rsidRPr="00D63C2B">
              <w:rPr>
                <w:b/>
                <w:bCs/>
                <w:sz w:val="20"/>
                <w:szCs w:val="20"/>
              </w:rPr>
              <w:t>dealCards(</w:t>
            </w:r>
            <w:proofErr w:type="gramEnd"/>
            <w:r w:rsidR="00D63C2B" w:rsidRPr="00D63C2B">
              <w:rPr>
                <w:b/>
                <w:bCs/>
                <w:sz w:val="20"/>
                <w:szCs w:val="20"/>
              </w:rPr>
              <w:t xml:space="preserve">) </w:t>
            </w:r>
            <w:r w:rsidR="00D63C2B">
              <w:rPr>
                <w:sz w:val="20"/>
                <w:szCs w:val="20"/>
              </w:rPr>
              <w:t xml:space="preserve">function is called using the </w:t>
            </w:r>
            <w:r w:rsidR="00D63C2B" w:rsidRPr="00D63C2B">
              <w:rPr>
                <w:b/>
                <w:bCs/>
                <w:sz w:val="20"/>
                <w:szCs w:val="20"/>
                <w:u w:val="single"/>
              </w:rPr>
              <w:t>onclick</w:t>
            </w:r>
            <w:r w:rsidR="00D63C2B">
              <w:rPr>
                <w:b/>
                <w:bCs/>
                <w:sz w:val="20"/>
                <w:szCs w:val="20"/>
                <w:u w:val="single"/>
              </w:rPr>
              <w:t xml:space="preserve">  </w:t>
            </w:r>
            <w:r w:rsidR="00D63C2B">
              <w:rPr>
                <w:sz w:val="20"/>
                <w:szCs w:val="20"/>
              </w:rPr>
              <w:t>event associated with the button.</w:t>
            </w:r>
          </w:p>
          <w:p w14:paraId="6EE61E0E" w14:textId="6B7B3914" w:rsidR="00D117A7" w:rsidRDefault="00D117A7" w:rsidP="00FB2FDB">
            <w:pPr>
              <w:pStyle w:val="ListParagraph"/>
              <w:numPr>
                <w:ilvl w:val="0"/>
                <w:numId w:val="6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Used hover</w:t>
            </w:r>
            <w:r w:rsidR="00296FFB">
              <w:rPr>
                <w:sz w:val="20"/>
                <w:szCs w:val="20"/>
              </w:rPr>
              <w:t xml:space="preserve"> </w:t>
            </w:r>
            <w:proofErr w:type="gramStart"/>
            <w:r w:rsidR="00296FFB">
              <w:rPr>
                <w:sz w:val="20"/>
                <w:szCs w:val="20"/>
              </w:rPr>
              <w:t>on  the</w:t>
            </w:r>
            <w:proofErr w:type="gramEnd"/>
            <w:r w:rsidR="00296FFB">
              <w:rPr>
                <w:sz w:val="20"/>
                <w:szCs w:val="20"/>
              </w:rPr>
              <w:t xml:space="preserve"> buttons.</w:t>
            </w:r>
          </w:p>
          <w:p w14:paraId="56BB231E" w14:textId="23E4B053" w:rsidR="00D63C2B" w:rsidRPr="00FB2FDB" w:rsidRDefault="00D63C2B" w:rsidP="00D63C2B">
            <w:pPr>
              <w:pStyle w:val="ListParagraph"/>
              <w:ind w:left="1080"/>
              <w:jc w:val="both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74D1594" wp14:editId="6FBE4E81">
                  <wp:extent cx="4440264" cy="753745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871" cy="75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F4862" w14:textId="77777777" w:rsidR="00FB2FDB" w:rsidRPr="00FB2FDB" w:rsidRDefault="00FB2FDB" w:rsidP="00FB2FDB">
            <w:pPr>
              <w:pStyle w:val="ListParagraph"/>
              <w:numPr>
                <w:ilvl w:val="0"/>
                <w:numId w:val="6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The Player score and the Dealer Score are set to ‘0’ initially.</w:t>
            </w:r>
          </w:p>
          <w:p w14:paraId="5C28BDD6" w14:textId="3ABB3398" w:rsidR="00FB2FDB" w:rsidRPr="00FB2FDB" w:rsidRDefault="00FB2FDB" w:rsidP="00FB2FDB">
            <w:pPr>
              <w:pStyle w:val="ListParagraph"/>
              <w:numPr>
                <w:ilvl w:val="0"/>
                <w:numId w:val="6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 xml:space="preserve">The ‘Hit’ and the ‘Stand’ are disabled initially. </w:t>
            </w:r>
            <w:r w:rsidR="00D63C2B">
              <w:rPr>
                <w:sz w:val="20"/>
                <w:szCs w:val="20"/>
              </w:rPr>
              <w:t xml:space="preserve">I used the </w:t>
            </w:r>
            <w:r w:rsidR="00D63C2B" w:rsidRPr="00D63C2B">
              <w:rPr>
                <w:b/>
                <w:bCs/>
                <w:sz w:val="20"/>
                <w:szCs w:val="20"/>
                <w:u w:val="single"/>
              </w:rPr>
              <w:t>disabled</w:t>
            </w:r>
            <w:r w:rsidR="00D63C2B">
              <w:rPr>
                <w:sz w:val="20"/>
                <w:szCs w:val="20"/>
              </w:rPr>
              <w:t xml:space="preserve"> property on the button. </w:t>
            </w:r>
            <w:r w:rsidRPr="00FB2FDB">
              <w:rPr>
                <w:sz w:val="20"/>
                <w:szCs w:val="20"/>
              </w:rPr>
              <w:t>They will be enabled after the game is started and will be disabled when the game is ended.</w:t>
            </w:r>
          </w:p>
          <w:p w14:paraId="22079A5A" w14:textId="77777777" w:rsidR="00FB2FDB" w:rsidRPr="00FB2FDB" w:rsidRDefault="00FB2FDB" w:rsidP="00FB2FDB">
            <w:pPr>
              <w:pStyle w:val="ListParagraph"/>
              <w:ind w:left="1080"/>
              <w:jc w:val="both"/>
              <w:rPr>
                <w:sz w:val="20"/>
                <w:szCs w:val="20"/>
              </w:rPr>
            </w:pPr>
          </w:p>
          <w:p w14:paraId="18B93FD8" w14:textId="4BF400C5" w:rsidR="00FB2FDB" w:rsidRPr="00FB2FDB" w:rsidRDefault="00FB2FDB" w:rsidP="00FB2FDB">
            <w:pPr>
              <w:pStyle w:val="ListParagraph"/>
              <w:ind w:left="1080"/>
              <w:jc w:val="both"/>
              <w:rPr>
                <w:sz w:val="20"/>
                <w:szCs w:val="20"/>
              </w:rPr>
            </w:pPr>
          </w:p>
          <w:p w14:paraId="15D31072" w14:textId="77777777" w:rsidR="00FB2FDB" w:rsidRPr="00FB2FDB" w:rsidRDefault="00FB2FDB" w:rsidP="00FB2FDB">
            <w:pPr>
              <w:pStyle w:val="ListParagraph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Loading the cards into the global array “deck”</w:t>
            </w:r>
          </w:p>
          <w:p w14:paraId="5D2AAA1F" w14:textId="77777777" w:rsidR="00FB2FDB" w:rsidRPr="00FB2FDB" w:rsidRDefault="00FB2FDB" w:rsidP="00FB2FDB">
            <w:pPr>
              <w:pStyle w:val="ListParagraph"/>
              <w:jc w:val="both"/>
              <w:rPr>
                <w:sz w:val="20"/>
                <w:szCs w:val="20"/>
              </w:rPr>
            </w:pPr>
          </w:p>
          <w:p w14:paraId="48CD56C1" w14:textId="77777777" w:rsidR="00FB2FDB" w:rsidRPr="00FB2FDB" w:rsidRDefault="00FB2FDB" w:rsidP="00FB2FDB">
            <w:pPr>
              <w:pStyle w:val="ListParagraph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The game can be played with a single deck or multiple decks of 52 cards. The cards need to be randomly assembled/shuffled before the dealer serves the cards.</w:t>
            </w:r>
          </w:p>
          <w:p w14:paraId="08860EBF" w14:textId="4CABE604" w:rsidR="00FB2FDB" w:rsidRPr="00FB2FDB" w:rsidRDefault="00FB2FDB" w:rsidP="00FB2FDB">
            <w:pPr>
              <w:pStyle w:val="ListParagraph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To implement this, I have used</w:t>
            </w:r>
            <w:r w:rsidR="00D63C2B">
              <w:rPr>
                <w:sz w:val="20"/>
                <w:szCs w:val="20"/>
              </w:rPr>
              <w:t xml:space="preserve"> the</w:t>
            </w:r>
            <w:r w:rsidRPr="00FB2FDB">
              <w:rPr>
                <w:sz w:val="20"/>
                <w:szCs w:val="20"/>
              </w:rPr>
              <w:t xml:space="preserve"> </w:t>
            </w:r>
            <w:proofErr w:type="gramStart"/>
            <w:r w:rsidRPr="00327D5E">
              <w:rPr>
                <w:b/>
                <w:bCs/>
                <w:sz w:val="20"/>
                <w:szCs w:val="20"/>
                <w:u w:val="single"/>
              </w:rPr>
              <w:t>math.random</w:t>
            </w:r>
            <w:proofErr w:type="gramEnd"/>
            <w:r w:rsidRPr="00327D5E">
              <w:rPr>
                <w:b/>
                <w:bCs/>
                <w:sz w:val="20"/>
                <w:szCs w:val="20"/>
                <w:u w:val="single"/>
              </w:rPr>
              <w:t xml:space="preserve"> function</w:t>
            </w:r>
            <w:r w:rsidRPr="00FB2FDB">
              <w:rPr>
                <w:sz w:val="20"/>
                <w:szCs w:val="20"/>
              </w:rPr>
              <w:t xml:space="preserve"> to generate numbers randomly in the range 1 to 52. When divided by 13, the quotient and the remainder can give us a card’s Suit and </w:t>
            </w:r>
            <w:proofErr w:type="gramStart"/>
            <w:r w:rsidRPr="00FB2FDB">
              <w:rPr>
                <w:sz w:val="20"/>
                <w:szCs w:val="20"/>
              </w:rPr>
              <w:t>Rank</w:t>
            </w:r>
            <w:proofErr w:type="gramEnd"/>
            <w:r w:rsidRPr="00FB2FDB">
              <w:rPr>
                <w:sz w:val="20"/>
                <w:szCs w:val="20"/>
              </w:rPr>
              <w:t xml:space="preserve"> respectively. </w:t>
            </w:r>
          </w:p>
          <w:p w14:paraId="19F066B1" w14:textId="77777777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36A05BB5" w14:textId="77777777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 w:rsidRPr="00FB2FDB">
              <w:rPr>
                <w:noProof/>
                <w:sz w:val="20"/>
                <w:szCs w:val="20"/>
              </w:rPr>
              <w:drawing>
                <wp:inline distT="0" distB="0" distL="0" distR="0" wp14:anchorId="3BEA88A9" wp14:editId="2F898A38">
                  <wp:extent cx="5242560" cy="3749040"/>
                  <wp:effectExtent l="0" t="0" r="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B0C90" w14:textId="77777777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144DDA0A" w14:textId="77777777" w:rsidR="00FB2FDB" w:rsidRPr="00FB2FDB" w:rsidRDefault="00FB2FDB" w:rsidP="00FB2FDB">
            <w:pPr>
              <w:pStyle w:val="ListParagraph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At the end of the above step, we would have drawn 52 (or) multiples of 52 cards ranging from A..2…3...</w:t>
            </w:r>
            <w:proofErr w:type="gramStart"/>
            <w:r w:rsidRPr="00FB2FDB">
              <w:rPr>
                <w:sz w:val="20"/>
                <w:szCs w:val="20"/>
              </w:rPr>
              <w:t>10..</w:t>
            </w:r>
            <w:proofErr w:type="gramEnd"/>
            <w:r w:rsidRPr="00FB2FDB">
              <w:rPr>
                <w:sz w:val="20"/>
                <w:szCs w:val="20"/>
              </w:rPr>
              <w:t>J…K in four different suits.</w:t>
            </w:r>
          </w:p>
          <w:p w14:paraId="09B2706D" w14:textId="77777777" w:rsidR="00FB2FDB" w:rsidRPr="00FB2FDB" w:rsidRDefault="00FB2FDB" w:rsidP="00FB2FDB">
            <w:pPr>
              <w:pStyle w:val="ListParagraph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 xml:space="preserve">The number of decks of cards to be served are adjusted by varying the </w:t>
            </w:r>
            <w:r w:rsidRPr="00FB2FDB">
              <w:rPr>
                <w:i/>
                <w:iCs/>
                <w:sz w:val="20"/>
                <w:szCs w:val="20"/>
                <w:u w:val="single"/>
              </w:rPr>
              <w:t>numberOfDecks</w:t>
            </w:r>
            <w:r w:rsidRPr="00FB2FDB">
              <w:rPr>
                <w:i/>
                <w:iCs/>
                <w:sz w:val="20"/>
                <w:szCs w:val="20"/>
              </w:rPr>
              <w:t xml:space="preserve"> </w:t>
            </w:r>
            <w:r w:rsidRPr="00FB2FDB">
              <w:rPr>
                <w:sz w:val="20"/>
                <w:szCs w:val="20"/>
              </w:rPr>
              <w:t xml:space="preserve">variable. </w:t>
            </w:r>
          </w:p>
          <w:p w14:paraId="1D8FC151" w14:textId="77777777" w:rsidR="00FB2FDB" w:rsidRPr="00FB2FDB" w:rsidRDefault="00FB2FDB" w:rsidP="00FB2FDB">
            <w:pPr>
              <w:pStyle w:val="ListParagraph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All the cards generated are added to the Deck Array. This would enable us to draw the cards when the game is started.</w:t>
            </w:r>
          </w:p>
          <w:p w14:paraId="2EF8115A" w14:textId="77777777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7DBE63C3" w14:textId="77777777" w:rsidR="00FB2FDB" w:rsidRPr="00FB2FDB" w:rsidRDefault="00FB2FDB" w:rsidP="00FB2FDB">
            <w:pPr>
              <w:pStyle w:val="ListParagraph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 xml:space="preserve"> Play the Game: </w:t>
            </w:r>
          </w:p>
          <w:p w14:paraId="0C062747" w14:textId="3DB47921" w:rsidR="00FB2FDB" w:rsidRPr="00FB2FDB" w:rsidRDefault="00FB2FDB" w:rsidP="00FB2FDB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The Game is started - when the player clicks on the deal button.</w:t>
            </w:r>
            <w:r w:rsidR="00D63C2B">
              <w:rPr>
                <w:sz w:val="20"/>
                <w:szCs w:val="20"/>
              </w:rPr>
              <w:t xml:space="preserve"> </w:t>
            </w:r>
          </w:p>
          <w:p w14:paraId="631D96F2" w14:textId="77777777" w:rsidR="00FB2FDB" w:rsidRPr="00FB2FDB" w:rsidRDefault="00FB2FDB" w:rsidP="00FB2FDB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Player gets two cards displayed initially, and the dealer gets one card displayed and other is hidden.</w:t>
            </w:r>
          </w:p>
          <w:p w14:paraId="0134BF0C" w14:textId="77777777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6A38109C" w14:textId="16B3AD7B" w:rsidR="00D63C2B" w:rsidRPr="000772AD" w:rsidRDefault="00FB2FDB" w:rsidP="000772AD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 xml:space="preserve">The cards are displayed from the images in the PNG directory. The image path is </w:t>
            </w:r>
            <w:r w:rsidR="000772AD" w:rsidRPr="00FB2FDB">
              <w:rPr>
                <w:sz w:val="20"/>
                <w:szCs w:val="20"/>
              </w:rPr>
              <w:t>fetched</w:t>
            </w:r>
            <w:r w:rsidR="000772AD">
              <w:rPr>
                <w:sz w:val="20"/>
                <w:szCs w:val="20"/>
              </w:rPr>
              <w:t>, and</w:t>
            </w:r>
            <w:r w:rsidR="00D63C2B">
              <w:rPr>
                <w:sz w:val="20"/>
                <w:szCs w:val="20"/>
              </w:rPr>
              <w:t xml:space="preserve"> then set to the inner HTML of the element using </w:t>
            </w:r>
            <w:r w:rsidR="000772AD">
              <w:rPr>
                <w:sz w:val="20"/>
                <w:szCs w:val="20"/>
              </w:rPr>
              <w:t>its</w:t>
            </w:r>
            <w:r w:rsidR="00D63C2B">
              <w:rPr>
                <w:sz w:val="20"/>
                <w:szCs w:val="20"/>
              </w:rPr>
              <w:t xml:space="preserve"> </w:t>
            </w:r>
            <w:r w:rsidR="000772AD">
              <w:rPr>
                <w:sz w:val="20"/>
                <w:szCs w:val="20"/>
              </w:rPr>
              <w:t>i</w:t>
            </w:r>
            <w:r w:rsidR="00D63C2B">
              <w:rPr>
                <w:sz w:val="20"/>
                <w:szCs w:val="20"/>
              </w:rPr>
              <w:t>d.</w:t>
            </w:r>
          </w:p>
          <w:p w14:paraId="13FEBB24" w14:textId="77777777" w:rsidR="00D63C2B" w:rsidRDefault="00D63C2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5F91EFDF" w14:textId="3E29F8FF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 w:rsidRPr="00FB2FDB">
              <w:rPr>
                <w:noProof/>
                <w:sz w:val="20"/>
                <w:szCs w:val="20"/>
              </w:rPr>
              <w:drawing>
                <wp:inline distT="0" distB="0" distL="0" distR="0" wp14:anchorId="4A88637B" wp14:editId="702B14B7">
                  <wp:extent cx="4366260" cy="895336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208" cy="90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C26E9" w14:textId="4248555F" w:rsidR="00FB2FDB" w:rsidRPr="00FB2FDB" w:rsidRDefault="000772AD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FFE511" wp14:editId="3B634B8D">
                  <wp:extent cx="4244340" cy="611185"/>
                  <wp:effectExtent l="0" t="0" r="381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032" cy="627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DA955" w14:textId="77777777" w:rsidR="00FB2FDB" w:rsidRPr="00FB2FDB" w:rsidRDefault="00FB2FDB" w:rsidP="00FB2FD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444957ED" w14:textId="1F39D124" w:rsidR="000772AD" w:rsidRDefault="00FB2FDB" w:rsidP="00FB2FDB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 xml:space="preserve">Player can click HIT or STAND button. If player clicks HIT </w:t>
            </w:r>
            <w:r w:rsidR="000772AD">
              <w:rPr>
                <w:sz w:val="20"/>
                <w:szCs w:val="20"/>
              </w:rPr>
              <w:t xml:space="preserve">a card is served. This is done by popping the element out of the </w:t>
            </w:r>
            <w:r w:rsidR="000772AD" w:rsidRPr="000772AD">
              <w:rPr>
                <w:sz w:val="20"/>
                <w:szCs w:val="20"/>
                <w:u w:val="single"/>
              </w:rPr>
              <w:t xml:space="preserve">‘deck’ </w:t>
            </w:r>
            <w:r w:rsidR="000772AD">
              <w:rPr>
                <w:sz w:val="20"/>
                <w:szCs w:val="20"/>
              </w:rPr>
              <w:t>array</w:t>
            </w:r>
            <w:r w:rsidR="00D87EED">
              <w:rPr>
                <w:sz w:val="20"/>
                <w:szCs w:val="20"/>
              </w:rPr>
              <w:t xml:space="preserve"> using </w:t>
            </w:r>
            <w:r w:rsidR="008A19E7">
              <w:rPr>
                <w:sz w:val="20"/>
                <w:szCs w:val="20"/>
              </w:rPr>
              <w:t xml:space="preserve">the </w:t>
            </w:r>
            <w:r w:rsidR="003C05F7">
              <w:rPr>
                <w:sz w:val="20"/>
                <w:szCs w:val="20"/>
              </w:rPr>
              <w:t xml:space="preserve">array list </w:t>
            </w:r>
            <w:proofErr w:type="gramStart"/>
            <w:r w:rsidR="00D87EED">
              <w:rPr>
                <w:sz w:val="20"/>
                <w:szCs w:val="20"/>
              </w:rPr>
              <w:t>pop(</w:t>
            </w:r>
            <w:proofErr w:type="gramEnd"/>
            <w:r w:rsidR="00D87EED">
              <w:rPr>
                <w:sz w:val="20"/>
                <w:szCs w:val="20"/>
              </w:rPr>
              <w:t xml:space="preserve">) method. </w:t>
            </w:r>
          </w:p>
          <w:p w14:paraId="6B362946" w14:textId="2BFFF3C5" w:rsidR="00FB2FDB" w:rsidRPr="00FB2FDB" w:rsidRDefault="00FB2FDB" w:rsidP="00FB2FDB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If player clicks STAND button</w:t>
            </w:r>
            <w:r w:rsidR="003C05F7">
              <w:rPr>
                <w:sz w:val="20"/>
                <w:szCs w:val="20"/>
              </w:rPr>
              <w:t xml:space="preserve">- hidden card of dealer is revealed </w:t>
            </w:r>
            <w:proofErr w:type="gramStart"/>
            <w:r w:rsidR="003C05F7">
              <w:rPr>
                <w:sz w:val="20"/>
                <w:szCs w:val="20"/>
              </w:rPr>
              <w:t>and ,</w:t>
            </w:r>
            <w:proofErr w:type="gramEnd"/>
            <w:r w:rsidR="003C05F7">
              <w:rPr>
                <w:sz w:val="20"/>
                <w:szCs w:val="20"/>
              </w:rPr>
              <w:t xml:space="preserve"> and cards are served to the dealer until the game termination condition is met.</w:t>
            </w:r>
          </w:p>
          <w:p w14:paraId="17DA44F7" w14:textId="7B8740DB" w:rsidR="00FB2FDB" w:rsidRDefault="00FB2FDB" w:rsidP="00FB2FDB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FB2FDB">
              <w:rPr>
                <w:sz w:val="20"/>
                <w:szCs w:val="20"/>
              </w:rPr>
              <w:t>The one who gets score of 21 or greater than opposite player then he will win the game.</w:t>
            </w:r>
          </w:p>
          <w:p w14:paraId="0ED00F84" w14:textId="584F50D6" w:rsidR="003C05F7" w:rsidRDefault="003C05F7" w:rsidP="00FB2FDB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“Game Status” text is set using the innerHTML property of the div element.</w:t>
            </w:r>
          </w:p>
          <w:p w14:paraId="75DD03F8" w14:textId="3AEE4651" w:rsidR="003C05F7" w:rsidRDefault="003C05F7" w:rsidP="003C05F7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620C69C4" w14:textId="77777777" w:rsidR="003C05F7" w:rsidRDefault="003C05F7" w:rsidP="003C05F7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2860CE29" w14:textId="6D8C478D" w:rsidR="00327D5E" w:rsidRDefault="003C05F7" w:rsidP="00327D5E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D4AC4F" wp14:editId="29F37F7C">
                  <wp:extent cx="4183380" cy="1261110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002" cy="126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1EC33" w14:textId="2E5393F4" w:rsidR="00327D5E" w:rsidRDefault="00327D5E" w:rsidP="00327D5E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Images are deleted from the screen during restart of the game using </w:t>
            </w:r>
          </w:p>
          <w:p w14:paraId="69C582D3" w14:textId="5938C034" w:rsidR="00327D5E" w:rsidRDefault="00327D5E" w:rsidP="00327D5E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713265C7" w14:textId="108F2270" w:rsidR="00327D5E" w:rsidRDefault="00327D5E" w:rsidP="00327D5E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C2FA9F" wp14:editId="4D13ED9B">
                  <wp:extent cx="4183380" cy="74549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80" cy="74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8CEF8" w14:textId="054EFC36" w:rsidR="00327D5E" w:rsidRDefault="00327D5E" w:rsidP="00327D5E">
            <w:pPr>
              <w:pStyle w:val="ListParagraph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Prototype </w:t>
            </w:r>
            <w:r w:rsidR="005031A2">
              <w:rPr>
                <w:sz w:val="20"/>
                <w:szCs w:val="20"/>
              </w:rPr>
              <w:t>properties are declared for Card and Player classes. This enabled me to fetch various properties of the object.</w:t>
            </w:r>
          </w:p>
          <w:p w14:paraId="422E4F13" w14:textId="059C733B" w:rsidR="005031A2" w:rsidRDefault="005031A2" w:rsidP="005031A2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</w:p>
          <w:p w14:paraId="73B40B36" w14:textId="6BF4CC80" w:rsidR="000B588B" w:rsidRPr="000B588B" w:rsidRDefault="005031A2" w:rsidP="000B588B">
            <w:pPr>
              <w:pStyle w:val="ListParagraph"/>
              <w:ind w:left="144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4D664E0B" wp14:editId="5FD1E440">
                  <wp:extent cx="4339526" cy="1993265"/>
                  <wp:effectExtent l="0" t="0" r="4445" b="698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425" cy="199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A7A5F" w14:textId="77777777" w:rsidR="003C05F7" w:rsidRDefault="003C05F7" w:rsidP="003C05F7">
            <w:pPr>
              <w:jc w:val="both"/>
            </w:pPr>
          </w:p>
          <w:p w14:paraId="7712AB3C" w14:textId="77777777" w:rsidR="00FB2FDB" w:rsidRDefault="00FB2FDB" w:rsidP="00327D5E">
            <w:pPr>
              <w:jc w:val="both"/>
            </w:pPr>
          </w:p>
          <w:p w14:paraId="2240125D" w14:textId="77777777" w:rsidR="00FB2FDB" w:rsidRDefault="00FB2FDB" w:rsidP="00FB2FDB">
            <w:pPr>
              <w:pStyle w:val="ListParagraph"/>
              <w:jc w:val="both"/>
            </w:pPr>
          </w:p>
          <w:p w14:paraId="0F0D2D1D" w14:textId="77777777" w:rsidR="00FB2FDB" w:rsidRDefault="00FB2FDB" w:rsidP="00FB2FDB">
            <w:pPr>
              <w:pStyle w:val="ListParagraph"/>
              <w:jc w:val="both"/>
            </w:pPr>
          </w:p>
          <w:p w14:paraId="07887546" w14:textId="77777777" w:rsidR="00FB2FDB" w:rsidRDefault="00FB2FDB" w:rsidP="00FB2FDB"/>
          <w:p w14:paraId="113646E6" w14:textId="70A30D67" w:rsidR="00573057" w:rsidRDefault="00573057"/>
          <w:p w14:paraId="3A461F54" w14:textId="77777777" w:rsidR="00FB2FDB" w:rsidRDefault="00FB2FDB"/>
          <w:p w14:paraId="49A167CE" w14:textId="77777777" w:rsidR="00B33F87" w:rsidRPr="00573057" w:rsidRDefault="00B33F87" w:rsidP="00B33F87"/>
          <w:p w14:paraId="4E7E90FF" w14:textId="75C49287" w:rsidR="00B33F87" w:rsidRDefault="00B33F87"/>
        </w:tc>
        <w:tc>
          <w:tcPr>
            <w:tcW w:w="1079" w:type="dxa"/>
          </w:tcPr>
          <w:p w14:paraId="688D5516" w14:textId="77777777" w:rsidR="00573057" w:rsidRDefault="00573057"/>
        </w:tc>
      </w:tr>
    </w:tbl>
    <w:p w14:paraId="5674979E" w14:textId="77777777" w:rsidR="0048120C" w:rsidRDefault="0048120C"/>
    <w:sectPr w:rsidR="0048120C" w:rsidSect="00E74B29">
      <w:footerReference w:type="even" r:id="rId21"/>
      <w:footerReference w:type="default" r:id="rId2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545848" w14:textId="77777777" w:rsidR="00571E1C" w:rsidRDefault="00571E1C" w:rsidP="00E74B29">
      <w:r>
        <w:separator/>
      </w:r>
    </w:p>
  </w:endnote>
  <w:endnote w:type="continuationSeparator" w:id="0">
    <w:p w14:paraId="2D32170D" w14:textId="77777777" w:rsidR="00571E1C" w:rsidRDefault="00571E1C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90666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B5E85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60960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88FD8D7" w14:textId="77777777" w:rsidTr="006709F1">
      <w:tc>
        <w:tcPr>
          <w:tcW w:w="1079" w:type="dxa"/>
        </w:tcPr>
        <w:p w14:paraId="7C680871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E18D3F5" w14:textId="2FC06391" w:rsidR="00E74B29" w:rsidRPr="00874FE7" w:rsidRDefault="00542394" w:rsidP="006709F1">
          <w:pPr>
            <w:pStyle w:val="Footer"/>
          </w:pPr>
          <w:r>
            <w:t>blackjack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988300D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8A83897" w14:textId="77777777" w:rsidR="00E74B29" w:rsidRPr="00E74B29" w:rsidRDefault="00E74B29" w:rsidP="006709F1">
          <w:pPr>
            <w:pStyle w:val="Footer"/>
          </w:pPr>
        </w:p>
      </w:tc>
    </w:tr>
  </w:tbl>
  <w:p w14:paraId="517E7DBB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A7B0AC" w14:textId="77777777" w:rsidR="00571E1C" w:rsidRDefault="00571E1C" w:rsidP="00E74B29">
      <w:r>
        <w:separator/>
      </w:r>
    </w:p>
  </w:footnote>
  <w:footnote w:type="continuationSeparator" w:id="0">
    <w:p w14:paraId="1488C5AC" w14:textId="77777777" w:rsidR="00571E1C" w:rsidRDefault="00571E1C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951D1E"/>
    <w:multiLevelType w:val="hybridMultilevel"/>
    <w:tmpl w:val="CBF04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5F7C33"/>
    <w:multiLevelType w:val="hybridMultilevel"/>
    <w:tmpl w:val="03005A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D4C5F40"/>
    <w:multiLevelType w:val="hybridMultilevel"/>
    <w:tmpl w:val="CDFE018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3E17F6C"/>
    <w:multiLevelType w:val="hybridMultilevel"/>
    <w:tmpl w:val="195075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0220D65"/>
    <w:multiLevelType w:val="hybridMultilevel"/>
    <w:tmpl w:val="C26C5F70"/>
    <w:lvl w:ilvl="0" w:tplc="B8948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13B"/>
    <w:rsid w:val="000772AD"/>
    <w:rsid w:val="00086FA5"/>
    <w:rsid w:val="0009575D"/>
    <w:rsid w:val="000B588B"/>
    <w:rsid w:val="000E4641"/>
    <w:rsid w:val="00151F66"/>
    <w:rsid w:val="00177F8D"/>
    <w:rsid w:val="00185F4A"/>
    <w:rsid w:val="002528F8"/>
    <w:rsid w:val="00296FFB"/>
    <w:rsid w:val="002D2200"/>
    <w:rsid w:val="00327D5E"/>
    <w:rsid w:val="003C05F7"/>
    <w:rsid w:val="0040564B"/>
    <w:rsid w:val="0048120C"/>
    <w:rsid w:val="004909D9"/>
    <w:rsid w:val="005031A2"/>
    <w:rsid w:val="00521481"/>
    <w:rsid w:val="00531795"/>
    <w:rsid w:val="00542394"/>
    <w:rsid w:val="00571E1C"/>
    <w:rsid w:val="00573057"/>
    <w:rsid w:val="00665110"/>
    <w:rsid w:val="006709F1"/>
    <w:rsid w:val="006C60E6"/>
    <w:rsid w:val="007479ED"/>
    <w:rsid w:val="00837914"/>
    <w:rsid w:val="00874FE7"/>
    <w:rsid w:val="008A19E7"/>
    <w:rsid w:val="008C2C3A"/>
    <w:rsid w:val="00952F7D"/>
    <w:rsid w:val="0095496A"/>
    <w:rsid w:val="009A38BA"/>
    <w:rsid w:val="00A5413B"/>
    <w:rsid w:val="00B33F87"/>
    <w:rsid w:val="00B43E11"/>
    <w:rsid w:val="00C755AB"/>
    <w:rsid w:val="00D01CE9"/>
    <w:rsid w:val="00D117A7"/>
    <w:rsid w:val="00D43125"/>
    <w:rsid w:val="00D52484"/>
    <w:rsid w:val="00D63C2B"/>
    <w:rsid w:val="00D66A3A"/>
    <w:rsid w:val="00D87EED"/>
    <w:rsid w:val="00DF198B"/>
    <w:rsid w:val="00E212F0"/>
    <w:rsid w:val="00E74B29"/>
    <w:rsid w:val="00EB12A2"/>
    <w:rsid w:val="00F50791"/>
    <w:rsid w:val="00FB2F1A"/>
    <w:rsid w:val="00FB2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FE9D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FB2FDB"/>
    <w:pPr>
      <w:spacing w:after="160" w:line="259" w:lineRule="auto"/>
      <w:ind w:left="720"/>
      <w:contextualSpacing/>
    </w:pPr>
    <w:rPr>
      <w:rFonts w:eastAsia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tio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9D2A5C38A9249458790AD8929F44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1AF57F-8BCD-43D4-9D9E-6F5469E0C094}"/>
      </w:docPartPr>
      <w:docPartBody>
        <w:p w:rsidR="0056137F" w:rsidRDefault="007C5CAC">
          <w:pPr>
            <w:pStyle w:val="A9D2A5C38A9249458790AD8929F44AF9"/>
          </w:pPr>
          <w:r w:rsidRPr="00DF198B">
            <w:t>—</w:t>
          </w:r>
        </w:p>
      </w:docPartBody>
    </w:docPart>
    <w:docPart>
      <w:docPartPr>
        <w:name w:val="69B5480177884131B266DB0009F7A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9E8CB0-C03D-41D5-9960-9EBEB160EBC5}"/>
      </w:docPartPr>
      <w:docPartBody>
        <w:p w:rsidR="0056137F" w:rsidRDefault="007C5CAC">
          <w:pPr>
            <w:pStyle w:val="69B5480177884131B266DB0009F7AA7D"/>
          </w:pPr>
          <w:r w:rsidRPr="00DF198B">
            <w:t>—</w:t>
          </w:r>
        </w:p>
      </w:docPartBody>
    </w:docPart>
    <w:docPart>
      <w:docPartPr>
        <w:name w:val="ADCDB60699264359984DB8C8DB6DE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F776C8-CACB-49DC-9B65-42ED8252D042}"/>
      </w:docPartPr>
      <w:docPartBody>
        <w:p w:rsidR="0056137F" w:rsidRDefault="007C5CAC">
          <w:pPr>
            <w:pStyle w:val="ADCDB60699264359984DB8C8DB6DE198"/>
          </w:pPr>
          <w:r w:rsidRPr="0048120C">
            <w:t>THE PROCESS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AC"/>
    <w:rsid w:val="0056137F"/>
    <w:rsid w:val="007C5CAC"/>
    <w:rsid w:val="00AA40CB"/>
    <w:rsid w:val="00DC3FE8"/>
    <w:rsid w:val="00DF6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D2A5C38A9249458790AD8929F44AF9">
    <w:name w:val="A9D2A5C38A9249458790AD8929F44AF9"/>
    <w:pPr>
      <w:widowControl w:val="0"/>
      <w:jc w:val="both"/>
    </w:pPr>
  </w:style>
  <w:style w:type="paragraph" w:customStyle="1" w:styleId="69B5480177884131B266DB0009F7AA7D">
    <w:name w:val="69B5480177884131B266DB0009F7AA7D"/>
    <w:pPr>
      <w:widowControl w:val="0"/>
      <w:jc w:val="both"/>
    </w:pPr>
  </w:style>
  <w:style w:type="paragraph" w:customStyle="1" w:styleId="C95A1A87AB3B4AD9B54503C7A2A37D97">
    <w:name w:val="C95A1A87AB3B4AD9B54503C7A2A37D97"/>
    <w:pPr>
      <w:widowControl w:val="0"/>
      <w:jc w:val="both"/>
    </w:pPr>
  </w:style>
  <w:style w:type="paragraph" w:customStyle="1" w:styleId="ADCDB60699264359984DB8C8DB6DE198">
    <w:name w:val="ADCDB60699264359984DB8C8DB6DE198"/>
    <w:pPr>
      <w:widowControl w:val="0"/>
      <w:jc w:val="both"/>
    </w:pPr>
  </w:style>
  <w:style w:type="paragraph" w:customStyle="1" w:styleId="015E9AE7600A4721B5EB8FFFCCBF5CEB">
    <w:name w:val="015E9AE7600A4721B5EB8FFFCCBF5CE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6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2020-12-05T05:19:00Z</dcterms:created>
  <dcterms:modified xsi:type="dcterms:W3CDTF">2020-12-05T05:19:00Z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